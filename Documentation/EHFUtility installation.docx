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C7243" w14:textId="77777777" w:rsidR="00537B1E" w:rsidRPr="008E2AD4" w:rsidRDefault="00FD4D9A">
      <w:pPr>
        <w:pStyle w:val="Tittel"/>
        <w:rPr>
          <w:noProof/>
          <w:lang w:val="nb-NO"/>
        </w:rPr>
      </w:pPr>
      <w:r>
        <w:rPr>
          <w:rFonts w:ascii="Trebuchet MS" w:hAnsi="Trebuchet MS"/>
          <w:noProof/>
          <w:color w:val="90C226"/>
          <w:lang w:val="nb-NO"/>
        </w:rPr>
        <w:t>Fm.EHF.EHFUtility</w:t>
      </w:r>
    </w:p>
    <w:p w14:paraId="38386BC7" w14:textId="77777777" w:rsidR="00537B1E" w:rsidRDefault="00FD4D9A">
      <w:pPr>
        <w:pStyle w:val="Overskrift1"/>
        <w:rPr>
          <w:rFonts w:ascii="Trebuchet MS" w:hAnsi="Trebuchet MS"/>
          <w:noProof/>
          <w:color w:val="90C226"/>
          <w:lang w:val="nb-NO"/>
        </w:rPr>
      </w:pPr>
      <w:r>
        <w:rPr>
          <w:rFonts w:ascii="Trebuchet MS" w:hAnsi="Trebuchet MS"/>
          <w:noProof/>
          <w:color w:val="90C226"/>
          <w:lang w:val="nb-NO"/>
        </w:rPr>
        <w:t>Description</w:t>
      </w:r>
    </w:p>
    <w:p w14:paraId="678B794C" w14:textId="77777777" w:rsidR="00FD4D9A" w:rsidRDefault="00FD4D9A" w:rsidP="00FD4D9A">
      <w:pPr>
        <w:rPr>
          <w:lang w:val="nb-NO"/>
        </w:rPr>
      </w:pPr>
      <w:bookmarkStart w:id="0" w:name="_GoBack"/>
      <w:r>
        <w:rPr>
          <w:lang w:val="nb-NO"/>
        </w:rPr>
        <w:t>EHFUtility is a .NET-library to simplify EHF-related tasks in .NET. Use this utility to:</w:t>
      </w:r>
    </w:p>
    <w:p w14:paraId="6CB947CD" w14:textId="77777777" w:rsidR="00FD4D9A" w:rsidRDefault="00FD4D9A" w:rsidP="00FD4D9A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Validate EHF-documents using DIFIs validationservice</w:t>
      </w:r>
    </w:p>
    <w:p w14:paraId="1B047298" w14:textId="77777777" w:rsidR="00FD4D9A" w:rsidRPr="00FD4D9A" w:rsidRDefault="00EC7999" w:rsidP="00FD4D9A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Send</w:t>
      </w:r>
      <w:r w:rsidR="00FD4D9A">
        <w:rPr>
          <w:lang w:val="nb-NO"/>
        </w:rPr>
        <w:t xml:space="preserve"> </w:t>
      </w:r>
      <w:r>
        <w:rPr>
          <w:lang w:val="nb-NO"/>
        </w:rPr>
        <w:t xml:space="preserve">EHF-documents </w:t>
      </w:r>
    </w:p>
    <w:p w14:paraId="14ACF315" w14:textId="77777777" w:rsidR="00FD4D9A" w:rsidRDefault="00FD4D9A" w:rsidP="00FD4D9A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Perform SMP and SML lookup</w:t>
      </w:r>
    </w:p>
    <w:bookmarkEnd w:id="0"/>
    <w:p w14:paraId="49F63981" w14:textId="77777777" w:rsidR="00EC7999" w:rsidRDefault="00EC7999" w:rsidP="00EC7999">
      <w:pPr>
        <w:rPr>
          <w:lang w:val="nb-NO"/>
        </w:rPr>
      </w:pPr>
      <w:r>
        <w:rPr>
          <w:lang w:val="nb-NO"/>
        </w:rPr>
        <w:t>What you can’t do with this library:</w:t>
      </w:r>
    </w:p>
    <w:p w14:paraId="0608F1A5" w14:textId="77777777" w:rsidR="00EC7999" w:rsidRDefault="00EC7999" w:rsidP="00EC7999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Receive PEPPOL-documents (Oxalis is a complete access point </w:t>
      </w:r>
      <w:r w:rsidR="0073116A">
        <w:rPr>
          <w:lang w:val="nb-NO"/>
        </w:rPr>
        <w:t>wich can receive documents and send documents (java or command-line)</w:t>
      </w:r>
      <w:r>
        <w:rPr>
          <w:lang w:val="nb-NO"/>
        </w:rPr>
        <w:t>)</w:t>
      </w:r>
    </w:p>
    <w:p w14:paraId="202AEA03" w14:textId="77777777" w:rsidR="00EC7999" w:rsidRPr="00EC7999" w:rsidRDefault="00EC7999" w:rsidP="00EC7999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Generate </w:t>
      </w:r>
      <w:r w:rsidR="0073116A">
        <w:rPr>
          <w:lang w:val="nb-NO"/>
        </w:rPr>
        <w:t>EHF-xml. If you want to generate .NET-classes for EHF-Invoice: download XSD-schemas from DIFIs VEFaValidator-tool and use Xsd2Code or other tool</w:t>
      </w:r>
    </w:p>
    <w:p w14:paraId="296028DE" w14:textId="196A192A" w:rsidR="00EC7999" w:rsidRDefault="00EC7999" w:rsidP="00EC7999">
      <w:pPr>
        <w:rPr>
          <w:lang w:val="nb-NO"/>
        </w:rPr>
      </w:pPr>
      <w:r w:rsidRPr="00EC7999">
        <w:rPr>
          <w:lang w:val="nb-NO"/>
        </w:rPr>
        <w:t>EHFUtility</w:t>
      </w:r>
      <w:r>
        <w:rPr>
          <w:lang w:val="nb-NO"/>
        </w:rPr>
        <w:t xml:space="preserve"> uses a modified version of </w:t>
      </w:r>
      <w:r w:rsidRPr="00EC7999">
        <w:rPr>
          <w:lang w:val="nb-NO"/>
        </w:rPr>
        <w:t>PEPPOLs START-library (upgraded from .NE</w:t>
      </w:r>
      <w:r>
        <w:rPr>
          <w:lang w:val="nb-NO"/>
        </w:rPr>
        <w:t>T 3.5 to 4.5</w:t>
      </w:r>
      <w:r w:rsidR="00747E05" w:rsidRPr="00747E05">
        <w:rPr>
          <w:lang w:val="nb-NO"/>
        </w:rPr>
        <w:t xml:space="preserve"> with integrated support for claims</w:t>
      </w:r>
      <w:r>
        <w:rPr>
          <w:lang w:val="nb-NO"/>
        </w:rPr>
        <w:t>) to send PEPPOL documents</w:t>
      </w:r>
      <w:r w:rsidR="0073116A">
        <w:rPr>
          <w:lang w:val="nb-NO"/>
        </w:rPr>
        <w:t>. Validation is performed using DIFIs validationservice (you can install your own, see here).</w:t>
      </w:r>
    </w:p>
    <w:p w14:paraId="690C93D4" w14:textId="77777777" w:rsidR="00857B69" w:rsidRDefault="00857B69" w:rsidP="00EC7999">
      <w:pPr>
        <w:rPr>
          <w:lang w:val="nb-NO"/>
        </w:rPr>
      </w:pPr>
    </w:p>
    <w:p w14:paraId="22901B49" w14:textId="77777777" w:rsidR="00857B69" w:rsidRPr="00DF0214" w:rsidRDefault="00857B69" w:rsidP="00EC7999">
      <w:pPr>
        <w:rPr>
          <w:lang w:val="nb-NO"/>
        </w:rPr>
      </w:pPr>
      <w:r w:rsidRPr="00DF0214">
        <w:rPr>
          <w:lang w:val="nb-NO"/>
        </w:rPr>
        <w:t>To use the library:</w:t>
      </w:r>
    </w:p>
    <w:p w14:paraId="492E7593" w14:textId="77777777" w:rsidR="00747E05" w:rsidRPr="00DF0214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</w:pPr>
      <w:r w:rsidRPr="00DF0214">
        <w:rPr>
          <w:rFonts w:ascii="Consolas" w:hAnsi="Consolas" w:cs="Consolas"/>
          <w:color w:val="569CD6"/>
          <w:sz w:val="16"/>
          <w:szCs w:val="19"/>
          <w:highlight w:val="black"/>
          <w:lang w:val="nb-NO"/>
        </w:rPr>
        <w:t>var</w:t>
      </w:r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 xml:space="preserve"> xml </w:t>
      </w:r>
      <w:r w:rsidRPr="00DF0214">
        <w:rPr>
          <w:rFonts w:ascii="Consolas" w:hAnsi="Consolas" w:cs="Consolas"/>
          <w:color w:val="B4B4B4"/>
          <w:sz w:val="16"/>
          <w:szCs w:val="19"/>
          <w:highlight w:val="black"/>
          <w:lang w:val="nb-NO"/>
        </w:rPr>
        <w:t>=</w:t>
      </w:r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 xml:space="preserve"> </w:t>
      </w:r>
      <w:r w:rsidRPr="00DF0214">
        <w:rPr>
          <w:rFonts w:ascii="Consolas" w:hAnsi="Consolas" w:cs="Consolas"/>
          <w:color w:val="569CD6"/>
          <w:sz w:val="16"/>
          <w:szCs w:val="19"/>
          <w:highlight w:val="black"/>
          <w:lang w:val="nb-NO"/>
        </w:rPr>
        <w:t>new</w:t>
      </w:r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 xml:space="preserve"> </w:t>
      </w:r>
      <w:r w:rsidRPr="00DF0214">
        <w:rPr>
          <w:rFonts w:ascii="Consolas" w:hAnsi="Consolas" w:cs="Consolas"/>
          <w:color w:val="4EC9B0"/>
          <w:sz w:val="16"/>
          <w:szCs w:val="19"/>
          <w:highlight w:val="black"/>
          <w:lang w:val="nb-NO"/>
        </w:rPr>
        <w:t>XmlDocument</w:t>
      </w:r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>();</w:t>
      </w:r>
    </w:p>
    <w:p w14:paraId="16616216" w14:textId="77777777" w:rsidR="00747E05" w:rsidRPr="00DF0214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</w:pPr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>xml</w:t>
      </w:r>
      <w:r w:rsidRPr="00DF0214">
        <w:rPr>
          <w:rFonts w:ascii="Consolas" w:hAnsi="Consolas" w:cs="Consolas"/>
          <w:color w:val="B4B4B4"/>
          <w:sz w:val="16"/>
          <w:szCs w:val="19"/>
          <w:highlight w:val="black"/>
          <w:lang w:val="nb-NO"/>
        </w:rPr>
        <w:t>.</w:t>
      </w:r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>Load(</w:t>
      </w:r>
      <w:r w:rsidRPr="00DF0214">
        <w:rPr>
          <w:rFonts w:ascii="Consolas" w:hAnsi="Consolas" w:cs="Consolas"/>
          <w:color w:val="D69D85"/>
          <w:sz w:val="16"/>
          <w:szCs w:val="19"/>
          <w:highlight w:val="black"/>
          <w:lang w:val="nb-NO"/>
        </w:rPr>
        <w:t>@"SampleData\fminvoice.xml"</w:t>
      </w:r>
      <w:r w:rsidRPr="00DF0214">
        <w:rPr>
          <w:rFonts w:ascii="Consolas" w:hAnsi="Consolas" w:cs="Consolas"/>
          <w:color w:val="DCDCDC"/>
          <w:sz w:val="16"/>
          <w:szCs w:val="19"/>
          <w:highlight w:val="black"/>
          <w:lang w:val="nb-NO"/>
        </w:rPr>
        <w:t>);</w:t>
      </w:r>
    </w:p>
    <w:p w14:paraId="30FC9A71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var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ehfUtility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r w:rsidRPr="00747E05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new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</w:t>
      </w:r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EHFUtility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();</w:t>
      </w:r>
    </w:p>
    <w:p w14:paraId="65BDC095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3B9204AC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//To validate document using DIFIs validationservice:</w:t>
      </w:r>
    </w:p>
    <w:p w14:paraId="6BCA0D94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ValidationResult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validationResult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ehfUtility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.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ValidateDocument(xml);</w:t>
      </w:r>
    </w:p>
    <w:p w14:paraId="4177D177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2CAB8EE2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//Lookup service metadata:</w:t>
      </w:r>
    </w:p>
    <w:p w14:paraId="4C9546F9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SmpInformation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lookupFm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ehfUtility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.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LookupSMP(</w:t>
      </w:r>
      <w:r w:rsidRPr="00747E05">
        <w:rPr>
          <w:rFonts w:ascii="Consolas" w:hAnsi="Consolas" w:cs="Consolas"/>
          <w:color w:val="D69D85"/>
          <w:sz w:val="16"/>
          <w:szCs w:val="19"/>
          <w:highlight w:val="black"/>
          <w:lang w:val="nn-NO"/>
        </w:rPr>
        <w:t>"9908:974763907"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);            </w:t>
      </w:r>
    </w:p>
    <w:p w14:paraId="15D09441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7DD43443" w14:textId="77777777" w:rsidR="00747E05" w:rsidRPr="00747E05" w:rsidRDefault="00747E05" w:rsidP="00747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747E05">
        <w:rPr>
          <w:rFonts w:ascii="Consolas" w:hAnsi="Consolas" w:cs="Consolas"/>
          <w:color w:val="57A64A"/>
          <w:sz w:val="16"/>
          <w:szCs w:val="19"/>
          <w:highlight w:val="black"/>
          <w:lang w:val="nn-NO"/>
        </w:rPr>
        <w:t>//Send invoice:</w:t>
      </w:r>
    </w:p>
    <w:p w14:paraId="0D738F3F" w14:textId="50E5E673" w:rsidR="00857B69" w:rsidRPr="00747E05" w:rsidRDefault="00747E05" w:rsidP="00747E05">
      <w:pPr>
        <w:rPr>
          <w:sz w:val="16"/>
          <w:lang w:val="nb-NO"/>
        </w:rPr>
      </w:pPr>
      <w:r w:rsidRPr="00747E05">
        <w:rPr>
          <w:rFonts w:ascii="Consolas" w:hAnsi="Consolas" w:cs="Consolas"/>
          <w:color w:val="4EC9B0"/>
          <w:sz w:val="16"/>
          <w:szCs w:val="19"/>
          <w:highlight w:val="black"/>
          <w:lang w:val="nn-NO"/>
        </w:rPr>
        <w:t>SendResult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sendResult 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=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 ehfUtility</w:t>
      </w:r>
      <w:r w:rsidRPr="00747E05">
        <w:rPr>
          <w:rFonts w:ascii="Consolas" w:hAnsi="Consolas" w:cs="Consolas"/>
          <w:color w:val="B4B4B4"/>
          <w:sz w:val="16"/>
          <w:szCs w:val="19"/>
          <w:highlight w:val="black"/>
          <w:lang w:val="nn-NO"/>
        </w:rPr>
        <w:t>.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SendDocument(xml, </w:t>
      </w:r>
      <w:r w:rsidRPr="00747E05">
        <w:rPr>
          <w:rFonts w:ascii="Consolas" w:hAnsi="Consolas" w:cs="Consolas"/>
          <w:color w:val="D69D85"/>
          <w:sz w:val="16"/>
          <w:szCs w:val="19"/>
          <w:highlight w:val="black"/>
          <w:lang w:val="nn-NO"/>
        </w:rPr>
        <w:t>"9908:453463465"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 xml:space="preserve">, </w:t>
      </w:r>
      <w:r w:rsidRPr="00747E05">
        <w:rPr>
          <w:rFonts w:ascii="Consolas" w:hAnsi="Consolas" w:cs="Consolas"/>
          <w:color w:val="D69D85"/>
          <w:sz w:val="16"/>
          <w:szCs w:val="19"/>
          <w:highlight w:val="black"/>
          <w:lang w:val="nn-NO"/>
        </w:rPr>
        <w:t>"9908:974763907"</w:t>
      </w:r>
      <w:r w:rsidRPr="00747E05"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  <w:t>);</w:t>
      </w:r>
    </w:p>
    <w:p w14:paraId="254B218E" w14:textId="77777777" w:rsidR="0073116A" w:rsidRDefault="0073116A" w:rsidP="00EC7999">
      <w:pPr>
        <w:rPr>
          <w:lang w:val="nb-NO"/>
        </w:rPr>
      </w:pPr>
    </w:p>
    <w:p w14:paraId="4E530ADE" w14:textId="77777777" w:rsidR="0073116A" w:rsidRDefault="00EC7999" w:rsidP="0073116A">
      <w:pPr>
        <w:pStyle w:val="Overskrift1"/>
        <w:rPr>
          <w:lang w:val="nb-NO"/>
        </w:rPr>
      </w:pPr>
      <w:r w:rsidRPr="00EC7999">
        <w:rPr>
          <w:lang w:val="nb-NO"/>
        </w:rPr>
        <w:t>Installation</w:t>
      </w:r>
    </w:p>
    <w:p w14:paraId="62D4CF06" w14:textId="77777777" w:rsidR="00DB7F33" w:rsidRPr="00DB7F33" w:rsidRDefault="00DB7F33" w:rsidP="00DB7F33">
      <w:pPr>
        <w:rPr>
          <w:lang w:val="nb-NO"/>
        </w:rPr>
      </w:pPr>
      <w:r>
        <w:rPr>
          <w:lang w:val="nb-NO"/>
        </w:rPr>
        <w:t>Short version:</w:t>
      </w:r>
    </w:p>
    <w:p w14:paraId="1916F3FF" w14:textId="77777777" w:rsidR="00EC7999" w:rsidRDefault="00DB7F33" w:rsidP="00DB7F33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Add NuGet-package</w:t>
      </w:r>
    </w:p>
    <w:p w14:paraId="209B36CF" w14:textId="77777777" w:rsidR="00DB7F33" w:rsidRDefault="00DB7F33" w:rsidP="00DB7F33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Install PEPPOL root certificates into trusted root certification authorities</w:t>
      </w:r>
    </w:p>
    <w:p w14:paraId="7D926D60" w14:textId="77777777" w:rsidR="00DB7F33" w:rsidRDefault="00DB7F33" w:rsidP="00DB7F33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Create keystore with your private key and certificate issued by PEPPOL</w:t>
      </w:r>
    </w:p>
    <w:p w14:paraId="757AF555" w14:textId="77777777" w:rsidR="00DB7F33" w:rsidRDefault="00DB7F33" w:rsidP="00DB7F33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Modify app.config/web.config</w:t>
      </w:r>
    </w:p>
    <w:p w14:paraId="0922A8A8" w14:textId="77777777" w:rsidR="00DB7F33" w:rsidRDefault="00DB7F33" w:rsidP="00DB7F33">
      <w:pPr>
        <w:rPr>
          <w:lang w:val="nb-NO"/>
        </w:rPr>
      </w:pPr>
      <w:r>
        <w:rPr>
          <w:lang w:val="nb-NO"/>
        </w:rPr>
        <w:t>Long version:</w:t>
      </w:r>
    </w:p>
    <w:p w14:paraId="11ACE25E" w14:textId="77777777" w:rsidR="00DB7F33" w:rsidRDefault="00DB7F33" w:rsidP="00DB7F33">
      <w:pPr>
        <w:pStyle w:val="Overskrift2"/>
        <w:rPr>
          <w:lang w:val="nb-NO"/>
        </w:rPr>
      </w:pPr>
      <w:r>
        <w:rPr>
          <w:lang w:val="nb-NO"/>
        </w:rPr>
        <w:t>Add NuGet-package</w:t>
      </w:r>
    </w:p>
    <w:p w14:paraId="3074DF81" w14:textId="77777777" w:rsidR="00DB7F33" w:rsidRDefault="00DB7F33" w:rsidP="00DB7F33">
      <w:pPr>
        <w:rPr>
          <w:lang w:val="nb-NO"/>
        </w:rPr>
      </w:pPr>
      <w:r>
        <w:rPr>
          <w:lang w:val="nb-NO"/>
        </w:rPr>
        <w:t>Todo</w:t>
      </w:r>
    </w:p>
    <w:p w14:paraId="0EAF29EA" w14:textId="77777777" w:rsidR="00DB7F33" w:rsidRDefault="00DB7F33" w:rsidP="00DB7F33">
      <w:pPr>
        <w:pStyle w:val="Overskrift2"/>
        <w:rPr>
          <w:lang w:val="nb-NO"/>
        </w:rPr>
      </w:pPr>
      <w:r>
        <w:rPr>
          <w:lang w:val="nb-NO"/>
        </w:rPr>
        <w:lastRenderedPageBreak/>
        <w:t>Install PEPPOL root certificates</w:t>
      </w:r>
    </w:p>
    <w:p w14:paraId="70E7A582" w14:textId="77777777" w:rsidR="00DB7F33" w:rsidRPr="00DB7F33" w:rsidRDefault="00DB7F33" w:rsidP="00DB7F33">
      <w:pPr>
        <w:rPr>
          <w:lang w:val="nb-NO"/>
        </w:rPr>
      </w:pPr>
      <w:r w:rsidRPr="00DB7F33">
        <w:rPr>
          <w:lang w:val="nb-NO"/>
        </w:rPr>
        <w:t>The NuGet-package added a folder in your project, open folder Certificates\Installation\ in explorer. Install all root certificates from PEPPOL to Local machine-&gt;</w:t>
      </w:r>
      <w:r>
        <w:rPr>
          <w:lang w:val="nb-NO"/>
        </w:rPr>
        <w:t>Trusted Root Certification Authorities</w:t>
      </w:r>
    </w:p>
    <w:p w14:paraId="01C57294" w14:textId="77777777" w:rsidR="00DB7F33" w:rsidRDefault="00DB7F33" w:rsidP="00DB7F33">
      <w:pPr>
        <w:rPr>
          <w:lang w:val="nb-NO"/>
        </w:rPr>
      </w:pPr>
      <w:r>
        <w:rPr>
          <w:noProof/>
          <w:lang w:val="nn-NO" w:eastAsia="nn-NO"/>
        </w:rPr>
        <w:drawing>
          <wp:inline distT="0" distB="0" distL="0" distR="0" wp14:anchorId="78C7D47F" wp14:editId="252FF6C3">
            <wp:extent cx="4391891" cy="3759384"/>
            <wp:effectExtent l="0" t="0" r="889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157" cy="37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3F1B" w14:textId="77777777" w:rsidR="00E065A2" w:rsidRDefault="00E065A2" w:rsidP="00DB7F33">
      <w:pPr>
        <w:rPr>
          <w:lang w:val="nb-NO"/>
        </w:rPr>
      </w:pPr>
      <w:r>
        <w:rPr>
          <w:lang w:val="nb-NO"/>
        </w:rPr>
        <w:t xml:space="preserve">These certificates are needed for validation of certificates from other access points, SMP, etc. </w:t>
      </w:r>
    </w:p>
    <w:p w14:paraId="5986B026" w14:textId="77777777" w:rsidR="00E065A2" w:rsidRDefault="00E065A2" w:rsidP="00DB7F33">
      <w:pPr>
        <w:rPr>
          <w:lang w:val="nb-NO"/>
        </w:rPr>
      </w:pPr>
      <w:r>
        <w:rPr>
          <w:lang w:val="nb-NO"/>
        </w:rPr>
        <w:t>The certificates included in the NuGet-package are «live»-certificates. If you want to setup an test-environment, download certificates from PEPPOL</w:t>
      </w:r>
    </w:p>
    <w:p w14:paraId="3CB98170" w14:textId="4027136B" w:rsidR="00747E05" w:rsidRPr="00747E05" w:rsidRDefault="00747E05" w:rsidP="00747E05">
      <w:pPr>
        <w:rPr>
          <w:lang w:val="nb-NO"/>
        </w:rPr>
      </w:pPr>
      <w:r>
        <w:rPr>
          <w:lang w:val="nb-NO"/>
        </w:rPr>
        <w:t>Download root certificates from PEPPOL here:</w:t>
      </w:r>
    </w:p>
    <w:p w14:paraId="33A76873" w14:textId="77777777" w:rsidR="00747E05" w:rsidRPr="000A5F1C" w:rsidRDefault="002B2FB8" w:rsidP="00747E05">
      <w:pPr>
        <w:pStyle w:val="Listeavsnitt"/>
        <w:numPr>
          <w:ilvl w:val="0"/>
          <w:numId w:val="9"/>
        </w:numPr>
        <w:rPr>
          <w:lang w:val="nb-NO"/>
        </w:rPr>
      </w:pPr>
      <w:hyperlink r:id="rId7" w:history="1">
        <w:r w:rsidR="00747E05">
          <w:rPr>
            <w:rStyle w:val="Hyperkobling"/>
          </w:rPr>
          <w:t>https://onsite.verisign.com/services/DigitaliseringsstyrelsenOpenPEPPOLSECURITYTOKENSERVICECA/digitalidCenter.htm</w:t>
        </w:r>
      </w:hyperlink>
    </w:p>
    <w:p w14:paraId="385ED78C" w14:textId="77777777" w:rsidR="00747E05" w:rsidRPr="000A5F1C" w:rsidRDefault="002B2FB8" w:rsidP="00747E05">
      <w:pPr>
        <w:pStyle w:val="Listeavsnitt"/>
        <w:numPr>
          <w:ilvl w:val="0"/>
          <w:numId w:val="9"/>
        </w:numPr>
        <w:rPr>
          <w:lang w:val="nb-NO"/>
        </w:rPr>
      </w:pPr>
      <w:hyperlink r:id="rId8" w:history="1">
        <w:r w:rsidR="00747E05">
          <w:rPr>
            <w:rStyle w:val="Hyperkobling"/>
          </w:rPr>
          <w:t>https://onsite.verisign.com/services/DigitaliseringsstyrelsenOpenPEPPOLACCESSPOINTCA/digitalidCenter.htm</w:t>
        </w:r>
      </w:hyperlink>
    </w:p>
    <w:p w14:paraId="297FF28C" w14:textId="77777777" w:rsidR="00747E05" w:rsidRPr="000A5F1C" w:rsidRDefault="002B2FB8" w:rsidP="00747E05">
      <w:pPr>
        <w:pStyle w:val="Listeavsnitt"/>
        <w:numPr>
          <w:ilvl w:val="0"/>
          <w:numId w:val="9"/>
        </w:numPr>
        <w:rPr>
          <w:lang w:val="nb-NO"/>
        </w:rPr>
      </w:pPr>
      <w:hyperlink r:id="rId9" w:history="1">
        <w:r w:rsidR="00747E05">
          <w:rPr>
            <w:rStyle w:val="Hyperkobling"/>
          </w:rPr>
          <w:t>https://onsite.verisign.com/services/DigitaliseringsstyrelsenOpenPEPPOLSERVICEMETADATAPUBLISHERCA/digitalidCenter.htm</w:t>
        </w:r>
      </w:hyperlink>
    </w:p>
    <w:p w14:paraId="1F825A3E" w14:textId="77777777" w:rsidR="00747E05" w:rsidRDefault="00747E05" w:rsidP="00DB7F33">
      <w:pPr>
        <w:rPr>
          <w:lang w:val="nb-NO"/>
        </w:rPr>
      </w:pPr>
    </w:p>
    <w:p w14:paraId="1F207B45" w14:textId="77777777" w:rsidR="00E065A2" w:rsidRDefault="00E065A2" w:rsidP="00DB7F33">
      <w:pPr>
        <w:rPr>
          <w:lang w:val="nb-NO"/>
        </w:rPr>
      </w:pPr>
    </w:p>
    <w:p w14:paraId="3C25DB43" w14:textId="77777777" w:rsidR="00E065A2" w:rsidRDefault="00E065A2" w:rsidP="00E065A2">
      <w:pPr>
        <w:pStyle w:val="Overskrift2"/>
        <w:rPr>
          <w:lang w:val="nb-NO"/>
        </w:rPr>
      </w:pPr>
      <w:r>
        <w:rPr>
          <w:lang w:val="nb-NO"/>
        </w:rPr>
        <w:t>Install your own certificate</w:t>
      </w:r>
    </w:p>
    <w:p w14:paraId="135960F9" w14:textId="77777777" w:rsidR="00E065A2" w:rsidRDefault="00E065A2" w:rsidP="00E065A2">
      <w:pPr>
        <w:rPr>
          <w:lang w:val="nb-NO"/>
        </w:rPr>
      </w:pPr>
      <w:r>
        <w:rPr>
          <w:lang w:val="nb-NO"/>
        </w:rPr>
        <w:t>You need to obtain a certificate from PEPPOL identifying you to other PEPPOL-services. Look here (XXX) for more information.</w:t>
      </w:r>
    </w:p>
    <w:p w14:paraId="66E9FCCF" w14:textId="77777777" w:rsidR="00DB7F33" w:rsidRDefault="00DB7F33" w:rsidP="00E065A2">
      <w:pPr>
        <w:pStyle w:val="Listeavsnitt"/>
        <w:numPr>
          <w:ilvl w:val="0"/>
          <w:numId w:val="8"/>
        </w:numPr>
        <w:rPr>
          <w:lang w:val="nb-NO"/>
        </w:rPr>
      </w:pPr>
      <w:r w:rsidRPr="00E065A2">
        <w:rPr>
          <w:lang w:val="nb-NO"/>
        </w:rPr>
        <w:t xml:space="preserve">Download KeyStore Explorer from </w:t>
      </w:r>
      <w:hyperlink r:id="rId10" w:history="1">
        <w:r w:rsidRPr="00E065A2">
          <w:rPr>
            <w:rStyle w:val="Hyperkobling"/>
            <w:lang w:val="nb-NO"/>
          </w:rPr>
          <w:t>http://keystore-explorer.sourceforge.net/downloads.php</w:t>
        </w:r>
      </w:hyperlink>
      <w:r w:rsidRPr="00E065A2">
        <w:rPr>
          <w:lang w:val="nb-NO"/>
        </w:rPr>
        <w:t xml:space="preserve">. </w:t>
      </w:r>
    </w:p>
    <w:p w14:paraId="39946E90" w14:textId="77777777" w:rsidR="00E065A2" w:rsidRDefault="00E065A2" w:rsidP="00E065A2">
      <w:pPr>
        <w:pStyle w:val="Listeavsnitt"/>
        <w:numPr>
          <w:ilvl w:val="0"/>
          <w:numId w:val="8"/>
        </w:numPr>
        <w:rPr>
          <w:lang w:val="nb-NO"/>
        </w:rPr>
      </w:pPr>
      <w:r w:rsidRPr="00E065A2">
        <w:rPr>
          <w:lang w:val="nb-NO"/>
        </w:rPr>
        <w:t>Create new keystore-&gt;PKCS #12-&gt;Save as «Certificates\privateKeystore.pfx»</w:t>
      </w:r>
      <w:r w:rsidR="00C15EDF">
        <w:rPr>
          <w:lang w:val="nb-NO"/>
        </w:rPr>
        <w:t xml:space="preserve">. Enter a password </w:t>
      </w:r>
      <w:r w:rsidRPr="00E065A2">
        <w:rPr>
          <w:lang w:val="nb-NO"/>
        </w:rPr>
        <w:t xml:space="preserve"> «changeit»</w:t>
      </w:r>
      <w:r w:rsidR="00C15EDF">
        <w:rPr>
          <w:lang w:val="nb-NO"/>
        </w:rPr>
        <w:t xml:space="preserve"> (or something else)</w:t>
      </w:r>
    </w:p>
    <w:p w14:paraId="0E624A3B" w14:textId="77777777" w:rsidR="00E065A2" w:rsidRDefault="00E065A2" w:rsidP="00E065A2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Generate your private key and certificate signing request:</w:t>
      </w:r>
    </w:p>
    <w:p w14:paraId="6BC66A96" w14:textId="77777777" w:rsidR="00E065A2" w:rsidRDefault="00E065A2" w:rsidP="00E065A2">
      <w:pPr>
        <w:pStyle w:val="Listeavsnitt"/>
        <w:numPr>
          <w:ilvl w:val="1"/>
          <w:numId w:val="8"/>
        </w:numPr>
        <w:rPr>
          <w:lang w:val="nn-NO"/>
        </w:rPr>
      </w:pPr>
      <w:r w:rsidRPr="00E065A2">
        <w:rPr>
          <w:lang w:val="nn-NO"/>
        </w:rPr>
        <w:lastRenderedPageBreak/>
        <w:t>Right click-&gt;generate Key Pair-&gt;RSA 2048-&gt;fill in information</w:t>
      </w:r>
    </w:p>
    <w:p w14:paraId="35F3DC54" w14:textId="77777777" w:rsidR="00E065A2" w:rsidRDefault="00E065A2" w:rsidP="00E065A2">
      <w:pPr>
        <w:pStyle w:val="Listeavsnitt"/>
        <w:numPr>
          <w:ilvl w:val="1"/>
          <w:numId w:val="8"/>
        </w:numPr>
        <w:rPr>
          <w:lang w:val="nn-NO"/>
        </w:rPr>
      </w:pPr>
      <w:r>
        <w:rPr>
          <w:lang w:val="nn-NO"/>
        </w:rPr>
        <w:t xml:space="preserve">Right click </w:t>
      </w:r>
      <w:r w:rsidR="0098754F">
        <w:rPr>
          <w:lang w:val="nn-NO"/>
        </w:rPr>
        <w:t>key pair-&gt;generate CSR (certificate signing request)</w:t>
      </w:r>
    </w:p>
    <w:p w14:paraId="67584247" w14:textId="77777777" w:rsidR="0098754F" w:rsidRDefault="0098754F" w:rsidP="00E065A2">
      <w:pPr>
        <w:pStyle w:val="Listeavsnitt"/>
        <w:numPr>
          <w:ilvl w:val="1"/>
          <w:numId w:val="8"/>
        </w:numPr>
        <w:rPr>
          <w:lang w:val="nn-NO"/>
        </w:rPr>
      </w:pPr>
      <w:r>
        <w:rPr>
          <w:lang w:val="nn-NO"/>
        </w:rPr>
        <w:t>Upload request.CSR to PEPPOL, get your certificate in return «reply from peppol.p7r»</w:t>
      </w:r>
    </w:p>
    <w:p w14:paraId="3FF38DBC" w14:textId="77777777" w:rsidR="0098754F" w:rsidRDefault="0098754F" w:rsidP="00E065A2">
      <w:pPr>
        <w:pStyle w:val="Listeavsnitt"/>
        <w:numPr>
          <w:ilvl w:val="1"/>
          <w:numId w:val="8"/>
        </w:numPr>
        <w:rPr>
          <w:lang w:val="nn-NO"/>
        </w:rPr>
      </w:pPr>
      <w:r>
        <w:rPr>
          <w:lang w:val="nn-NO"/>
        </w:rPr>
        <w:t>Right click key pair-&gt;Import CA reply</w:t>
      </w:r>
    </w:p>
    <w:p w14:paraId="7D914D5E" w14:textId="77777777" w:rsidR="0098754F" w:rsidRDefault="0098754F" w:rsidP="0098754F">
      <w:pPr>
        <w:pStyle w:val="Listeavsnitt"/>
        <w:numPr>
          <w:ilvl w:val="0"/>
          <w:numId w:val="8"/>
        </w:numPr>
        <w:rPr>
          <w:lang w:val="nn-NO"/>
        </w:rPr>
      </w:pPr>
      <w:r>
        <w:rPr>
          <w:lang w:val="nn-NO"/>
        </w:rPr>
        <w:t>Your certificate from PEPPOL should look like this:</w:t>
      </w:r>
      <w:r>
        <w:rPr>
          <w:lang w:val="nn-NO"/>
        </w:rPr>
        <w:br/>
      </w:r>
    </w:p>
    <w:p w14:paraId="4A521AD1" w14:textId="77777777" w:rsidR="0098754F" w:rsidRDefault="0098754F" w:rsidP="0098754F">
      <w:pPr>
        <w:pStyle w:val="Listeavsnitt"/>
        <w:numPr>
          <w:ilvl w:val="0"/>
          <w:numId w:val="8"/>
        </w:numPr>
        <w:rPr>
          <w:lang w:val="nn-NO"/>
        </w:rPr>
      </w:pPr>
      <w:r>
        <w:rPr>
          <w:lang w:val="nn-NO"/>
        </w:rPr>
        <w:t>Your privateKeystore.pfx should look like this:</w:t>
      </w:r>
      <w:r>
        <w:rPr>
          <w:lang w:val="nn-NO"/>
        </w:rPr>
        <w:br/>
      </w:r>
      <w:r>
        <w:rPr>
          <w:noProof/>
          <w:lang w:val="nn-NO" w:eastAsia="nn-NO"/>
        </w:rPr>
        <w:drawing>
          <wp:inline distT="0" distB="0" distL="0" distR="0" wp14:anchorId="3C1A5C99" wp14:editId="5A5F378A">
            <wp:extent cx="4135582" cy="3656190"/>
            <wp:effectExtent l="0" t="0" r="0" b="190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560" cy="36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n-NO"/>
        </w:rPr>
        <w:br/>
        <w:t xml:space="preserve">It should only contain one entry! If you have two entries you did it wrong </w:t>
      </w:r>
      <w:r w:rsidRPr="0098754F">
        <w:rPr>
          <w:lang w:val="nn-NO"/>
        </w:rPr>
        <w:sym w:font="Wingdings" w:char="F04A"/>
      </w:r>
    </w:p>
    <w:p w14:paraId="4ADB8D94" w14:textId="77777777" w:rsidR="0098754F" w:rsidRPr="0098754F" w:rsidRDefault="0098754F" w:rsidP="0098754F">
      <w:pPr>
        <w:pStyle w:val="Listeavsnitt"/>
        <w:numPr>
          <w:ilvl w:val="0"/>
          <w:numId w:val="8"/>
        </w:numPr>
        <w:rPr>
          <w:lang w:val="nn-NO"/>
        </w:rPr>
      </w:pPr>
      <w:r w:rsidRPr="0098754F">
        <w:rPr>
          <w:lang w:val="nn-NO"/>
        </w:rPr>
        <w:t>Configure password to your keystore in app.config:</w:t>
      </w:r>
      <w:r w:rsidRPr="0098754F">
        <w:rPr>
          <w:lang w:val="nn-NO"/>
        </w:rPr>
        <w:br/>
      </w:r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&lt;</w:t>
      </w:r>
      <w:r w:rsidRPr="0098754F">
        <w:rPr>
          <w:rFonts w:ascii="Consolas" w:hAnsi="Consolas" w:cs="Consolas"/>
          <w:color w:val="569CD6"/>
          <w:sz w:val="18"/>
          <w:szCs w:val="19"/>
          <w:highlight w:val="black"/>
          <w:lang w:val="nn-NO"/>
        </w:rPr>
        <w:t>clientCertificate</w:t>
      </w:r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 xml:space="preserve"> </w:t>
      </w:r>
      <w:r w:rsidRPr="0098754F">
        <w:rPr>
          <w:rFonts w:ascii="Consolas" w:hAnsi="Consolas" w:cs="Consolas"/>
          <w:color w:val="92CAF4"/>
          <w:sz w:val="18"/>
          <w:szCs w:val="19"/>
          <w:highlight w:val="black"/>
          <w:lang w:val="nn-NO"/>
        </w:rPr>
        <w:t>filename</w:t>
      </w:r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="</w:t>
      </w:r>
      <w:r w:rsidRPr="0098754F">
        <w:rPr>
          <w:rFonts w:ascii="Consolas" w:hAnsi="Consolas" w:cs="Consolas"/>
          <w:color w:val="C8C8C8"/>
          <w:sz w:val="18"/>
          <w:szCs w:val="19"/>
          <w:highlight w:val="black"/>
          <w:lang w:val="nn-NO"/>
        </w:rPr>
        <w:t>Certificates\privateKeystore.pfx</w:t>
      </w:r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 xml:space="preserve">" </w:t>
      </w:r>
      <w:r w:rsidRPr="0098754F">
        <w:rPr>
          <w:rFonts w:ascii="Consolas" w:hAnsi="Consolas" w:cs="Consolas"/>
          <w:color w:val="92CAF4"/>
          <w:sz w:val="18"/>
          <w:szCs w:val="19"/>
          <w:highlight w:val="black"/>
          <w:lang w:val="nn-NO"/>
        </w:rPr>
        <w:t>password</w:t>
      </w:r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="</w:t>
      </w:r>
      <w:r w:rsidRPr="0098754F">
        <w:rPr>
          <w:rFonts w:ascii="Consolas" w:hAnsi="Consolas" w:cs="Consolas"/>
          <w:color w:val="C8C8C8"/>
          <w:sz w:val="18"/>
          <w:szCs w:val="19"/>
          <w:highlight w:val="black"/>
          <w:lang w:val="nn-NO"/>
        </w:rPr>
        <w:t>changeit</w:t>
      </w:r>
      <w:r w:rsidRPr="0098754F">
        <w:rPr>
          <w:rFonts w:ascii="Consolas" w:hAnsi="Consolas" w:cs="Consolas"/>
          <w:color w:val="808080"/>
          <w:sz w:val="18"/>
          <w:szCs w:val="19"/>
          <w:highlight w:val="black"/>
          <w:lang w:val="nn-NO"/>
        </w:rPr>
        <w:t>" /&gt;</w:t>
      </w:r>
    </w:p>
    <w:p w14:paraId="63D355CF" w14:textId="77777777" w:rsidR="0098754F" w:rsidRDefault="0098754F" w:rsidP="00DB7F33">
      <w:pPr>
        <w:rPr>
          <w:lang w:val="nn-NO"/>
        </w:rPr>
      </w:pPr>
    </w:p>
    <w:p w14:paraId="3D8FC762" w14:textId="77777777" w:rsidR="0098754F" w:rsidRDefault="0098754F" w:rsidP="0098754F">
      <w:pPr>
        <w:pStyle w:val="Overskrift2"/>
        <w:rPr>
          <w:lang w:val="nn-NO"/>
        </w:rPr>
      </w:pPr>
      <w:r>
        <w:rPr>
          <w:lang w:val="nn-NO"/>
        </w:rPr>
        <w:t>Modify app.config</w:t>
      </w:r>
    </w:p>
    <w:p w14:paraId="4FE0C4A1" w14:textId="77777777" w:rsidR="0098754F" w:rsidRDefault="0098754F" w:rsidP="0098754F">
      <w:pPr>
        <w:rPr>
          <w:lang w:val="nn-NO"/>
        </w:rPr>
      </w:pPr>
      <w:r>
        <w:rPr>
          <w:lang w:val="nn-NO"/>
        </w:rPr>
        <w:t>The NuGet-package adds a config-section automatically:</w:t>
      </w:r>
    </w:p>
    <w:p w14:paraId="7CE44002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&lt;?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xml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version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1.0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encoding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utf-8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"?&gt;</w:t>
      </w:r>
    </w:p>
    <w:p w14:paraId="5B787FAA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configuration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38C68F2D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&lt;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configSections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346F72D6" w14:textId="77777777" w:rsidR="0098754F" w:rsidRPr="00857B69" w:rsidRDefault="0098754F" w:rsidP="00987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section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name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peppol.certificates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type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STARTLibrary.src.eu.peppol.start.security.configuration.CertificatesConfigurationSection, STARTLibrary45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 /&gt;    </w:t>
      </w:r>
    </w:p>
    <w:p w14:paraId="32954C24" w14:textId="77777777" w:rsidR="0098754F" w:rsidRDefault="0098754F" w:rsidP="0098754F">
      <w:pPr>
        <w:rPr>
          <w:rFonts w:ascii="Consolas" w:hAnsi="Consolas" w:cs="Consolas"/>
          <w:color w:val="808080"/>
          <w:sz w:val="16"/>
          <w:szCs w:val="19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&lt;/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configSections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2496D719" w14:textId="77777777" w:rsidR="00857B69" w:rsidRDefault="00857B69" w:rsidP="00857B69">
      <w:pPr>
        <w:rPr>
          <w:lang w:val="nn-NO"/>
        </w:rPr>
      </w:pPr>
      <w:r>
        <w:rPr>
          <w:lang w:val="nn-NO"/>
        </w:rPr>
        <w:t>If you are using test-certificates in stead of live you have to change thumbprints used for validation:</w:t>
      </w:r>
    </w:p>
    <w:p w14:paraId="49C6A1A3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&lt;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add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name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MyRootCertificates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</w:t>
      </w:r>
    </w:p>
    <w:p w14:paraId="6433D5F6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    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rootCACertificateThumbprint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C55F371D9B3C3A54A06FD51E02E43F9E90F6D65C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</w:t>
      </w:r>
    </w:p>
    <w:p w14:paraId="33A41FDA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    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intermediateSmpCACertificateThumbprint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9C200AB2044F67BA89D9ADE2180CCDE878639470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</w:t>
      </w:r>
    </w:p>
    <w:p w14:paraId="3A66ADBC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     </w:t>
      </w:r>
      <w:r w:rsidRPr="00857B69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intermediateAcessPointCACertificateThumbprint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857B69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696D7543E15F84A32A1121531D0551BCB3AAEA50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 /&gt;</w:t>
      </w:r>
    </w:p>
    <w:p w14:paraId="1023E057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&lt;/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validation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4B621151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</w:pPr>
    </w:p>
    <w:p w14:paraId="0C3F349C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lang w:val="nn-NO"/>
        </w:rPr>
      </w:pPr>
      <w:r>
        <w:rPr>
          <w:lang w:val="nn-NO"/>
        </w:rPr>
        <w:lastRenderedPageBreak/>
        <w:t xml:space="preserve">Use the same endpointname in the peppol.certificates-section, WCF-configuration(system.servicemodel-&gt;client-&gt;endpoint-&gt;name) and when creating your EHFUtility-instance. </w:t>
      </w:r>
    </w:p>
    <w:p w14:paraId="6FD1F287" w14:textId="77777777" w:rsid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</w:pPr>
    </w:p>
    <w:p w14:paraId="6452052D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clientCredentials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&gt;      </w:t>
      </w:r>
    </w:p>
    <w:p w14:paraId="399D6AFC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</w:t>
      </w:r>
      <w:r w:rsidRPr="00DF0214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add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endpointName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SecurePeppolClient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"&gt;        </w:t>
      </w:r>
    </w:p>
    <w:p w14:paraId="671E2501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</w:p>
    <w:p w14:paraId="0A7E80F1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DF0214">
        <w:rPr>
          <w:lang w:val="nn-NO"/>
        </w:rPr>
        <w:t>If you are testing against a specific endpoint/access point, fill in that servers public key in the serviceCertificate-element:</w:t>
      </w:r>
    </w:p>
    <w:p w14:paraId="32254E68" w14:textId="77777777" w:rsidR="00857B69" w:rsidRPr="00DF0214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       &lt;</w:t>
      </w:r>
      <w:r w:rsidRPr="00DF0214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serviceCertificate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encoded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="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MIIESzCCAzOgAwIBAgIQVrdpzaiwUuXBpr+naizO3DANBgkqhkiG9w0BAQsFADBX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MQswCQYDVQQGEwJESzEnMCUGA1UEChMeTkFUSU9OQUwgSVQgQU5EIFRFTEVDT00g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QUdFTkNZMR8wHQYDVQQDExZQRVBQT0wgQUNDRVNTIFBPSU5UIENBMB4XDTE0MDEw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ODAwMDAwMFoXDTE2MDEwODIzNTk1OVowUDELMAkGA1UEBhMCTk8xFzAVBgNVBAMM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DkFQUF8xMDAwMDAwMDY0MSgwJgYDVQQKDB9GeWxrZXNtYW5uZW4gaSBTb2duIG9n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IEZqb3JkYW5lMIIBIjANBgkqhkiG9w0BAQEFAAOCAQ8AMIIBCgKCAQEAqNLdts3A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xyYW98n-REMOVED-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BgNVHQ4EFgQULr75Ch041QO4LsB0aNwUczyYrXowNwYIKwYBBQUHAQEEKzApMCcG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CCsGAQUFBzABhhtodHRwOi8vcGtpLW9jc3Auc3ltYXV0aC5jb20wEwYDVR0lBAww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CgYIKwYBBQUHAwIwDQYJKoZIhvcNAQELBQADggEBAIAI5Y2TD1Ld61XzCHpRWbQL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1rBiP0okp3KBugtdfUJJ76UArUDwajsSMRetPYmRNgZYY1ix2FfPcJ4wBJf4i85d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jXSJUsjQmqbZ0LBoUqYrxGJdbK0Gjn38zwm4z3ucjKHMjTIn3cRE9TS74q2RakNw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nA1gjiNKKXtBN2VIHXUHRzDKZ6Hd42XhJgj477rwn92U0LOlZU3sLgmSLqs5GCbF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JXVri40NcliDCre3bQe2cUy26fdd6FnC2Z1S2sZ9wFQ7tuWjG6cdfJ301Pdjh7RV</w:t>
      </w:r>
      <w:r w:rsidRPr="00DF0214">
        <w:rPr>
          <w:rFonts w:ascii="Consolas" w:hAnsi="Consolas" w:cs="Consolas"/>
          <w:color w:val="92CAF4"/>
          <w:sz w:val="16"/>
          <w:szCs w:val="19"/>
          <w:highlight w:val="black"/>
          <w:lang w:val="nn-NO"/>
        </w:rPr>
        <w:t>&amp;#xD;&amp;#xA;</w:t>
      </w:r>
      <w:r w:rsidRPr="00DF0214">
        <w:rPr>
          <w:rFonts w:ascii="Consolas" w:hAnsi="Consolas" w:cs="Consolas"/>
          <w:color w:val="C8C8C8"/>
          <w:sz w:val="16"/>
          <w:szCs w:val="19"/>
          <w:highlight w:val="black"/>
          <w:lang w:val="nn-NO"/>
        </w:rPr>
        <w:t>wOzV1+VsORHVh8rgJKWkgVsDErunJVwEPeDeIL0KxUR0BvLU3ygwQR3HaW6iXmQ=</w:t>
      </w: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"/&gt;</w:t>
      </w:r>
    </w:p>
    <w:p w14:paraId="5C3DAFBD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DF0214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  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&lt;/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add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458BDC32" w14:textId="77777777" w:rsidR="00857B69" w:rsidRPr="00857B69" w:rsidRDefault="00857B69" w:rsidP="0085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6"/>
          <w:szCs w:val="19"/>
          <w:highlight w:val="black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  &lt;/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clientCredentials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p w14:paraId="218B51A4" w14:textId="77777777" w:rsidR="00857B69" w:rsidRPr="00857B69" w:rsidRDefault="00857B69" w:rsidP="00857B69">
      <w:pPr>
        <w:rPr>
          <w:sz w:val="16"/>
          <w:lang w:val="nn-NO"/>
        </w:rPr>
      </w:pP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 xml:space="preserve">  &lt;/</w:t>
      </w:r>
      <w:r w:rsidRPr="00857B69">
        <w:rPr>
          <w:rFonts w:ascii="Consolas" w:hAnsi="Consolas" w:cs="Consolas"/>
          <w:color w:val="569CD6"/>
          <w:sz w:val="16"/>
          <w:szCs w:val="19"/>
          <w:highlight w:val="black"/>
          <w:lang w:val="nn-NO"/>
        </w:rPr>
        <w:t>peppol.certificates</w:t>
      </w:r>
      <w:r w:rsidRPr="00857B69">
        <w:rPr>
          <w:rFonts w:ascii="Consolas" w:hAnsi="Consolas" w:cs="Consolas"/>
          <w:color w:val="808080"/>
          <w:sz w:val="16"/>
          <w:szCs w:val="19"/>
          <w:highlight w:val="black"/>
          <w:lang w:val="nn-NO"/>
        </w:rPr>
        <w:t>&gt;</w:t>
      </w:r>
    </w:p>
    <w:sectPr w:rsidR="00857B69" w:rsidRPr="00857B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C47CB"/>
    <w:multiLevelType w:val="hybridMultilevel"/>
    <w:tmpl w:val="E6D898CE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3879"/>
    <w:multiLevelType w:val="hybridMultilevel"/>
    <w:tmpl w:val="B07C1836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21EF2"/>
    <w:multiLevelType w:val="hybridMultilevel"/>
    <w:tmpl w:val="D61692B8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004A2"/>
    <w:multiLevelType w:val="hybridMultilevel"/>
    <w:tmpl w:val="E978561C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81382"/>
    <w:multiLevelType w:val="hybridMultilevel"/>
    <w:tmpl w:val="0E44C800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07E42"/>
    <w:multiLevelType w:val="hybridMultilevel"/>
    <w:tmpl w:val="F86850C0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E383F"/>
    <w:multiLevelType w:val="hybridMultilevel"/>
    <w:tmpl w:val="4B847BC6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B6291"/>
    <w:multiLevelType w:val="hybridMultilevel"/>
    <w:tmpl w:val="2B386086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F1A81"/>
    <w:multiLevelType w:val="hybridMultilevel"/>
    <w:tmpl w:val="0CB82AE4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9A"/>
    <w:rsid w:val="002B2FB8"/>
    <w:rsid w:val="00537B1E"/>
    <w:rsid w:val="0073116A"/>
    <w:rsid w:val="00747E05"/>
    <w:rsid w:val="00857B69"/>
    <w:rsid w:val="008E2AD4"/>
    <w:rsid w:val="0098754F"/>
    <w:rsid w:val="00C15EDF"/>
    <w:rsid w:val="00DB7F33"/>
    <w:rsid w:val="00DF0214"/>
    <w:rsid w:val="00E065A2"/>
    <w:rsid w:val="00EC7999"/>
    <w:rsid w:val="00FD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D127"/>
  <w15:chartTrackingRefBased/>
  <w15:docId w15:val="{86178B18-8557-49D2-8BE8-33FFF4BA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vakutheving">
    <w:name w:val="Subtle Emphasis"/>
    <w:basedOn w:val="Standardskriftforavsnitt"/>
    <w:uiPriority w:val="19"/>
    <w:qFormat/>
    <w:rPr>
      <w:i/>
      <w:iCs/>
      <w:color w:val="595959" w:themeColor="text1" w:themeTint="A6"/>
    </w:rPr>
  </w:style>
  <w:style w:type="character" w:styleId="Utheving">
    <w:name w:val="Emphasis"/>
    <w:basedOn w:val="Standardskriftforavsnitt"/>
    <w:uiPriority w:val="20"/>
    <w:qFormat/>
    <w:rPr>
      <w:i/>
      <w:iCs/>
    </w:rPr>
  </w:style>
  <w:style w:type="character" w:styleId="Sterkutheving">
    <w:name w:val="Intense Emphasis"/>
    <w:basedOn w:val="Standardskriftforavsnitt"/>
    <w:uiPriority w:val="21"/>
    <w:qFormat/>
    <w:rPr>
      <w:b/>
      <w:bCs/>
      <w:i/>
      <w:iCs/>
    </w:rPr>
  </w:style>
  <w:style w:type="character" w:styleId="Sterk">
    <w:name w:val="Strong"/>
    <w:basedOn w:val="Standardskriftforavsnitt"/>
    <w:uiPriority w:val="22"/>
    <w:qFormat/>
    <w:rPr>
      <w:b/>
      <w:bCs/>
    </w:rPr>
  </w:style>
  <w:style w:type="paragraph" w:styleId="Sitat">
    <w:name w:val="Quote"/>
    <w:basedOn w:val="Normal"/>
    <w:next w:val="Normal"/>
    <w:link w:val="SitatTeg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SitatTegn">
    <w:name w:val="Sitat Tegn"/>
    <w:basedOn w:val="Standardskriftforavsnitt"/>
    <w:link w:val="Sitat"/>
    <w:uiPriority w:val="29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SterktsitatTegn">
    <w:name w:val="Sterkt sitat Tegn"/>
    <w:basedOn w:val="Standardskriftforavsnitt"/>
    <w:link w:val="Sterktsit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vakreferanse">
    <w:name w:val="Subtle Reference"/>
    <w:basedOn w:val="Standardskriftforavsnitt"/>
    <w:uiPriority w:val="31"/>
    <w:qFormat/>
    <w:rPr>
      <w:smallCaps/>
      <w:color w:val="404040" w:themeColor="text1" w:themeTint="BF"/>
    </w:rPr>
  </w:style>
  <w:style w:type="character" w:styleId="Sterkreferanse">
    <w:name w:val="Intense Reference"/>
    <w:basedOn w:val="Standardskriftforavsnitt"/>
    <w:uiPriority w:val="32"/>
    <w:qFormat/>
    <w:rPr>
      <w:b/>
      <w:bCs/>
      <w:smallCaps/>
      <w:u w:val="single"/>
    </w:rPr>
  </w:style>
  <w:style w:type="character" w:styleId="Boktittel">
    <w:name w:val="Book Title"/>
    <w:basedOn w:val="Standardskriftforavsnitt"/>
    <w:uiPriority w:val="33"/>
    <w:qFormat/>
    <w:rPr>
      <w:b/>
      <w:bCs/>
      <w:smallCaps/>
    </w:rPr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Ingenmellomrom">
    <w:name w:val="No Spacing"/>
    <w:uiPriority w:val="1"/>
    <w:qFormat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B7F33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site.verisign.com/services/DigitaliseringsstyrelsenOpenPEPPOLACCESSPOINTCA/digitalidCenter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nsite.verisign.com/services/DigitaliseringsstyrelsenOpenPEPPOLSECURITYTOKENSERVICECA/digitalidCenter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keystore-explorer.sourceforge.net/download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site.verisign.com/services/DigitaliseringsstyrelsenOpenPEPPOLSERVICEMETADATAPUBLISHERCA/digitalidCenter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msftst\AppData\Roaming\Microsoft\Maler\Fasettutforming%20(tom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Fasettutforming (tom).dotx</Template>
  <TotalTime>1</TotalTime>
  <Pages>4</Pages>
  <Words>973</Words>
  <Characters>5160</Characters>
  <Application>Microsoft Office Word</Application>
  <DocSecurity>0</DocSecurity>
  <Lines>43</Lines>
  <Paragraphs>12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Tvedt Thomas Sløk</dc:creator>
  <cp:keywords/>
  <cp:lastModifiedBy>Tvedt Thomas Sløk</cp:lastModifiedBy>
  <cp:revision>2</cp:revision>
  <dcterms:created xsi:type="dcterms:W3CDTF">2014-02-05T12:11:00Z</dcterms:created>
  <dcterms:modified xsi:type="dcterms:W3CDTF">2014-02-05T12:11:00Z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